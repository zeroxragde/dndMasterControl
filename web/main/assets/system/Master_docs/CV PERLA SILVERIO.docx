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353"/>
        <w:tblW w:w="405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3680"/>
      </w:tblGrid>
      <w:tr w:rsidR="00E56DE9" w:rsidRPr="004B1ECC" w:rsidTr="00E56DE9">
        <w:trPr>
          <w:trHeight w:val="2044"/>
        </w:trPr>
        <w:tc>
          <w:tcPr>
            <w:tcW w:w="2500" w:type="pct"/>
          </w:tcPr>
          <w:sdt>
            <w:sdtPr>
              <w:rPr>
                <w:rFonts w:ascii="Bodoni MT" w:hAnsi="Bodoni MT"/>
                <w:sz w:val="28"/>
                <w:szCs w:val="28"/>
              </w:rPr>
              <w:id w:val="26081749"/>
              <w:placeholder>
                <w:docPart w:val="7DB8F40E9E84466E80AF064F770F603F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E56DE9" w:rsidRPr="002E4C08" w:rsidRDefault="00E56DE9" w:rsidP="00511122">
                <w:pPr>
                  <w:pStyle w:val="Nombre"/>
                  <w:rPr>
                    <w:rFonts w:ascii="Bodoni MT" w:hAnsi="Bodoni MT"/>
                    <w:sz w:val="28"/>
                    <w:szCs w:val="28"/>
                  </w:rPr>
                </w:pPr>
                <w:r w:rsidRPr="002E4C08">
                  <w:rPr>
                    <w:rFonts w:ascii="Bodoni MT" w:hAnsi="Bodoni MT"/>
                    <w:sz w:val="28"/>
                    <w:szCs w:val="28"/>
                  </w:rPr>
                  <w:t>Perla Ruby Silverio Coazozòn</w:t>
                </w:r>
              </w:p>
            </w:sdtContent>
          </w:sdt>
          <w:p w:rsidR="00E56DE9" w:rsidRPr="002E4C08" w:rsidRDefault="004E297C" w:rsidP="00E56DE9">
            <w:pPr>
              <w:pStyle w:val="Nombre"/>
              <w:rPr>
                <w:rFonts w:ascii="Bodoni MT" w:hAnsi="Bodoni MT"/>
                <w:sz w:val="24"/>
                <w:szCs w:val="28"/>
              </w:rPr>
            </w:pPr>
            <w:r w:rsidRPr="002E4C08">
              <w:rPr>
                <w:rFonts w:ascii="Bodoni MT" w:hAnsi="Bodoni MT"/>
                <w:sz w:val="24"/>
                <w:szCs w:val="28"/>
              </w:rPr>
              <w:t>Cel.</w:t>
            </w:r>
            <w:r w:rsidR="009166C3" w:rsidRPr="002E4C08">
              <w:rPr>
                <w:rFonts w:ascii="Bodoni MT" w:hAnsi="Bodoni MT"/>
                <w:sz w:val="24"/>
                <w:szCs w:val="28"/>
              </w:rPr>
              <w:t xml:space="preserve">: </w:t>
            </w:r>
            <w:r w:rsidR="008528F5">
              <w:rPr>
                <w:rFonts w:ascii="Bodoni MT" w:hAnsi="Bodoni MT"/>
                <w:sz w:val="24"/>
                <w:szCs w:val="28"/>
              </w:rPr>
              <w:t>867 751 42 50</w:t>
            </w:r>
            <w:r w:rsidR="009166C3" w:rsidRPr="002E4C08">
              <w:rPr>
                <w:rFonts w:ascii="Bodoni MT" w:hAnsi="Bodoni MT"/>
                <w:sz w:val="24"/>
                <w:szCs w:val="28"/>
              </w:rPr>
              <w:t xml:space="preserve">  Tel:</w:t>
            </w:r>
            <w:r w:rsidR="00E56DE9" w:rsidRPr="002E4C08">
              <w:rPr>
                <w:rFonts w:ascii="Bodoni MT" w:hAnsi="Bodoni MT"/>
                <w:sz w:val="24"/>
                <w:szCs w:val="28"/>
              </w:rPr>
              <w:t xml:space="preserve"> 7 26 21 56 </w:t>
            </w:r>
          </w:p>
          <w:p w:rsidR="00E56DE9" w:rsidRPr="002E4C08" w:rsidRDefault="006369F6" w:rsidP="00E56DE9">
            <w:pPr>
              <w:pStyle w:val="Nombre"/>
              <w:rPr>
                <w:rFonts w:ascii="Bodoni MT" w:hAnsi="Bodoni MT"/>
                <w:bCs/>
                <w:sz w:val="28"/>
                <w:szCs w:val="28"/>
              </w:rPr>
            </w:pPr>
            <w:r>
              <w:rPr>
                <w:rFonts w:ascii="Bodoni MT" w:hAnsi="Bodoni MT"/>
                <w:bCs/>
                <w:sz w:val="28"/>
                <w:szCs w:val="28"/>
              </w:rPr>
              <w:t>27</w:t>
            </w:r>
            <w:r w:rsidR="00C67C12">
              <w:rPr>
                <w:rFonts w:ascii="Bodoni MT" w:hAnsi="Bodoni MT"/>
                <w:bCs/>
                <w:sz w:val="28"/>
                <w:szCs w:val="28"/>
              </w:rPr>
              <w:t xml:space="preserve"> </w:t>
            </w:r>
            <w:r w:rsidR="00E56DE9" w:rsidRPr="002E4C08">
              <w:rPr>
                <w:rFonts w:ascii="Bodoni MT" w:hAnsi="Bodoni MT"/>
                <w:bCs/>
                <w:sz w:val="28"/>
                <w:szCs w:val="28"/>
              </w:rPr>
              <w:t>años</w:t>
            </w:r>
          </w:p>
          <w:p w:rsidR="00E56DE9" w:rsidRPr="002E4C08" w:rsidRDefault="006369F6" w:rsidP="00E56DE9">
            <w:pPr>
              <w:pStyle w:val="Nombre"/>
              <w:rPr>
                <w:rFonts w:ascii="Bodoni MT" w:hAnsi="Bodoni MT"/>
                <w:sz w:val="28"/>
                <w:szCs w:val="28"/>
              </w:rPr>
            </w:pPr>
            <w:r>
              <w:rPr>
                <w:rFonts w:ascii="Bodoni MT" w:hAnsi="Bodoni MT"/>
                <w:sz w:val="28"/>
                <w:szCs w:val="28"/>
              </w:rPr>
              <w:t>Reynosa 2811</w:t>
            </w:r>
          </w:p>
          <w:p w:rsidR="00E56DE9" w:rsidRPr="002E4C08" w:rsidRDefault="006369F6" w:rsidP="00E56DE9">
            <w:pPr>
              <w:pStyle w:val="Nombre"/>
              <w:rPr>
                <w:rFonts w:ascii="Bodoni MT" w:hAnsi="Bodoni MT"/>
                <w:sz w:val="28"/>
                <w:szCs w:val="28"/>
              </w:rPr>
            </w:pPr>
            <w:r>
              <w:rPr>
                <w:rFonts w:ascii="Bodoni MT" w:hAnsi="Bodoni MT"/>
                <w:sz w:val="28"/>
                <w:szCs w:val="28"/>
              </w:rPr>
              <w:t>Col. Guerrero</w:t>
            </w:r>
          </w:p>
          <w:p w:rsidR="00E56DE9" w:rsidRPr="004B1ECC" w:rsidRDefault="008528F5" w:rsidP="00E56DE9">
            <w:pPr>
              <w:pStyle w:val="Nombre"/>
              <w:rPr>
                <w:rFonts w:ascii="Bodoni MT" w:hAnsi="Bodoni MT"/>
                <w:sz w:val="28"/>
                <w:szCs w:val="28"/>
                <w:lang w:val="en-US"/>
              </w:rPr>
            </w:pPr>
            <w:r w:rsidRPr="004B1ECC">
              <w:rPr>
                <w:rFonts w:ascii="Bodoni MT" w:hAnsi="Bodoni MT"/>
                <w:sz w:val="28"/>
                <w:szCs w:val="28"/>
                <w:lang w:val="en-US"/>
              </w:rPr>
              <w:t>Silverioperla95</w:t>
            </w:r>
            <w:r w:rsidR="00F15C6F" w:rsidRPr="004B1ECC">
              <w:rPr>
                <w:rFonts w:ascii="Bodoni MT" w:hAnsi="Bodoni MT"/>
                <w:sz w:val="28"/>
                <w:szCs w:val="28"/>
                <w:lang w:val="en-US"/>
              </w:rPr>
              <w:t>@gmail</w:t>
            </w:r>
            <w:r w:rsidR="00E56DE9" w:rsidRPr="004B1ECC">
              <w:rPr>
                <w:rFonts w:ascii="Bodoni MT" w:hAnsi="Bodoni MT"/>
                <w:sz w:val="28"/>
                <w:szCs w:val="28"/>
                <w:lang w:val="en-US"/>
              </w:rPr>
              <w:t>.com</w:t>
            </w:r>
          </w:p>
          <w:p w:rsidR="00E56DE9" w:rsidRPr="004B1ECC" w:rsidRDefault="00E56DE9" w:rsidP="00E56DE9">
            <w:pPr>
              <w:pStyle w:val="Nombre"/>
              <w:rPr>
                <w:rFonts w:ascii="Bodoni MT" w:hAnsi="Bodoni MT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</w:tcPr>
          <w:p w:rsidR="00E56DE9" w:rsidRPr="004B1ECC" w:rsidRDefault="004806F2" w:rsidP="00E56DE9">
            <w:pPr>
              <w:pStyle w:val="Nombre"/>
              <w:rPr>
                <w:rFonts w:ascii="Bodoni MT" w:hAnsi="Bodoni MT"/>
                <w:sz w:val="28"/>
                <w:szCs w:val="28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960120</wp:posOffset>
                  </wp:positionH>
                  <wp:positionV relativeFrom="paragraph">
                    <wp:posOffset>33020</wp:posOffset>
                  </wp:positionV>
                  <wp:extent cx="1384245" cy="1981200"/>
                  <wp:effectExtent l="0" t="0" r="6985" b="0"/>
                  <wp:wrapNone/>
                  <wp:docPr id="6" name="Imagen 6" descr="La imagen puede contener: 1 persona, sonriendo, selfie y primer pl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 imagen puede contener: 1 persona, sonriendo, selfie y primer pla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47" r="23437" b="24264"/>
                          <a:stretch/>
                        </pic:blipFill>
                        <pic:spPr bwMode="auto">
                          <a:xfrm>
                            <a:off x="0" y="0"/>
                            <a:ext cx="138424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6327A" w:rsidRPr="004B1ECC" w:rsidRDefault="0096327A">
      <w:pPr>
        <w:rPr>
          <w:rFonts w:ascii="Bodoni MT" w:hAnsi="Bodoni MT"/>
          <w:sz w:val="28"/>
          <w:szCs w:val="28"/>
          <w:lang w:val="en-US"/>
        </w:rPr>
      </w:pPr>
    </w:p>
    <w:sdt>
      <w:sdtPr>
        <w:rPr>
          <w:rFonts w:ascii="Bodoni MT" w:hAnsi="Bodoni MT"/>
          <w:sz w:val="28"/>
          <w:szCs w:val="28"/>
        </w:rPr>
        <w:alias w:val="Nombre del currículo"/>
        <w:tag w:val="Nombre del currículo"/>
        <w:id w:val="-1667471191"/>
        <w:placeholder>
          <w:docPart w:val="BD7C0D2840E44C78B6959F57B8DB6326"/>
        </w:placeholder>
        <w:docPartList>
          <w:docPartGallery w:val="Quick Parts"/>
          <w:docPartCategory w:val=" Nombre del currículo"/>
        </w:docPartList>
      </w:sdtPr>
      <w:sdtEndPr/>
      <w:sdtContent>
        <w:p w:rsidR="0096327A" w:rsidRPr="002E4C08" w:rsidRDefault="0096327A" w:rsidP="00E56DE9">
          <w:pPr>
            <w:pStyle w:val="Nombre"/>
            <w:rPr>
              <w:rFonts w:ascii="Bodoni MT" w:hAnsi="Bodoni MT"/>
              <w:sz w:val="28"/>
              <w:szCs w:val="28"/>
            </w:rPr>
          </w:pPr>
        </w:p>
        <w:p w:rsidR="0096327A" w:rsidRPr="002E4C08" w:rsidRDefault="00D24708" w:rsidP="00E56DE9">
          <w:pPr>
            <w:pStyle w:val="Nombre"/>
            <w:rPr>
              <w:rFonts w:ascii="Bodoni MT" w:hAnsi="Bodoni MT"/>
              <w:sz w:val="28"/>
              <w:szCs w:val="28"/>
            </w:rPr>
          </w:pPr>
        </w:p>
      </w:sdtContent>
    </w:sdt>
    <w:p w:rsidR="0096327A" w:rsidRPr="002E4C08" w:rsidRDefault="002D0E7F">
      <w:pPr>
        <w:rPr>
          <w:rFonts w:ascii="Bodoni MT" w:hAnsi="Bodoni MT"/>
          <w:sz w:val="28"/>
          <w:szCs w:val="28"/>
        </w:rPr>
      </w:pPr>
      <w:r w:rsidRPr="002E4C08">
        <w:rPr>
          <w:rFonts w:ascii="Bodoni MT" w:hAnsi="Bodoni MT"/>
          <w:noProof/>
          <w:color w:val="000000"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94BF62D" wp14:editId="022FE96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96327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96327A" w:rsidRDefault="0096327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6327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96327A" w:rsidRDefault="0096327A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6327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96327A" w:rsidRDefault="0096327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27A" w:rsidRDefault="0096327A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BF62D" id="Rectángulo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96327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96327A" w:rsidRDefault="0096327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6327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96327A" w:rsidRDefault="0096327A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6327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96327A" w:rsidRDefault="0096327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96327A" w:rsidRDefault="0096327A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E56DE9" w:rsidRPr="002E4C08" w:rsidRDefault="00E56DE9">
      <w:pPr>
        <w:pStyle w:val="Seccin"/>
        <w:rPr>
          <w:rFonts w:ascii="Bodoni MT" w:hAnsi="Bodoni MT"/>
          <w:szCs w:val="28"/>
        </w:rPr>
      </w:pPr>
    </w:p>
    <w:p w:rsidR="00E56DE9" w:rsidRPr="002E4C08" w:rsidRDefault="00E56DE9">
      <w:pPr>
        <w:pStyle w:val="Seccin"/>
        <w:rPr>
          <w:rFonts w:ascii="Bodoni MT" w:hAnsi="Bodoni MT"/>
          <w:szCs w:val="28"/>
        </w:rPr>
      </w:pPr>
    </w:p>
    <w:p w:rsidR="0096327A" w:rsidRPr="002E4C08" w:rsidRDefault="002D0E7F" w:rsidP="00083019">
      <w:pPr>
        <w:pStyle w:val="Seccin"/>
        <w:jc w:val="both"/>
        <w:rPr>
          <w:rFonts w:ascii="Bodoni MT" w:hAnsi="Bodoni MT"/>
          <w:szCs w:val="28"/>
        </w:rPr>
      </w:pPr>
      <w:r w:rsidRPr="002E4C08">
        <w:rPr>
          <w:rFonts w:ascii="Bodoni MT" w:hAnsi="Bodoni MT"/>
          <w:szCs w:val="28"/>
        </w:rPr>
        <w:t>Formación académica</w:t>
      </w:r>
    </w:p>
    <w:p w:rsidR="0096327A" w:rsidRPr="002E4C08" w:rsidRDefault="008528F5" w:rsidP="00E56DE9">
      <w:pPr>
        <w:pStyle w:val="Listaconvietas"/>
        <w:numPr>
          <w:ilvl w:val="0"/>
          <w:numId w:val="0"/>
        </w:numPr>
        <w:ind w:left="360" w:hanging="360"/>
        <w:jc w:val="both"/>
        <w:rPr>
          <w:rFonts w:ascii="Bodoni MT" w:hAnsi="Bodoni MT"/>
          <w:b/>
          <w:color w:val="D34817" w:themeColor="accent1"/>
          <w:sz w:val="28"/>
          <w:szCs w:val="28"/>
        </w:rPr>
      </w:pPr>
      <w:r>
        <w:rPr>
          <w:rFonts w:ascii="Bodoni MT" w:hAnsi="Bodoni MT"/>
          <w:b/>
          <w:color w:val="D34817" w:themeColor="accent1"/>
          <w:sz w:val="28"/>
          <w:szCs w:val="28"/>
        </w:rPr>
        <w:t xml:space="preserve">Diciembre </w:t>
      </w:r>
      <w:r w:rsidR="00F15C6F">
        <w:rPr>
          <w:rFonts w:ascii="Bodoni MT" w:hAnsi="Bodoni MT"/>
          <w:b/>
          <w:color w:val="D34817" w:themeColor="accent1"/>
          <w:sz w:val="28"/>
          <w:szCs w:val="28"/>
        </w:rPr>
        <w:t>2019</w:t>
      </w:r>
      <w:r w:rsidR="006C3506" w:rsidRPr="002E4C08">
        <w:rPr>
          <w:rFonts w:ascii="Bodoni MT" w:hAnsi="Bodoni MT"/>
          <w:b/>
          <w:color w:val="D34817" w:themeColor="accent1"/>
          <w:sz w:val="28"/>
          <w:szCs w:val="28"/>
        </w:rPr>
        <w:t xml:space="preserve"> </w:t>
      </w:r>
      <w:r w:rsidR="00E56DE9" w:rsidRPr="002E4C08">
        <w:rPr>
          <w:rFonts w:ascii="Bodoni MT" w:hAnsi="Bodoni MT"/>
          <w:b/>
          <w:color w:val="D34817" w:themeColor="accent1"/>
          <w:sz w:val="28"/>
          <w:szCs w:val="28"/>
        </w:rPr>
        <w:t xml:space="preserve"> </w:t>
      </w:r>
      <w:r w:rsidR="00083019" w:rsidRPr="002E4C08">
        <w:rPr>
          <w:rFonts w:ascii="Bodoni MT" w:hAnsi="Bodoni MT"/>
          <w:b/>
          <w:color w:val="D34817" w:themeColor="accent1"/>
          <w:sz w:val="28"/>
          <w:szCs w:val="28"/>
        </w:rPr>
        <w:t xml:space="preserve"> 8v</w:t>
      </w:r>
      <w:r w:rsidR="006C3506" w:rsidRPr="002E4C08">
        <w:rPr>
          <w:rFonts w:ascii="Bodoni MT" w:hAnsi="Bodoni MT"/>
          <w:b/>
          <w:color w:val="D34817" w:themeColor="accent1"/>
          <w:sz w:val="28"/>
          <w:szCs w:val="28"/>
        </w:rPr>
        <w:t xml:space="preserve">o semestre Lic. </w:t>
      </w:r>
      <w:r w:rsidR="00F7501D" w:rsidRPr="002E4C08">
        <w:rPr>
          <w:rFonts w:ascii="Bodoni MT" w:hAnsi="Bodoni MT"/>
          <w:b/>
          <w:color w:val="D34817" w:themeColor="accent1"/>
          <w:sz w:val="28"/>
          <w:szCs w:val="28"/>
        </w:rPr>
        <w:t>Administración</w:t>
      </w:r>
      <w:r w:rsidR="00F7501D">
        <w:rPr>
          <w:rFonts w:ascii="Bodoni MT" w:hAnsi="Bodoni MT"/>
          <w:b/>
          <w:color w:val="D34817" w:themeColor="accent1"/>
          <w:sz w:val="28"/>
          <w:szCs w:val="28"/>
        </w:rPr>
        <w:t xml:space="preserve"> Pasante</w:t>
      </w:r>
      <w:r w:rsidR="00F15C6F">
        <w:rPr>
          <w:rFonts w:ascii="Bodoni MT" w:hAnsi="Bodoni MT"/>
          <w:b/>
          <w:color w:val="D34817" w:themeColor="accent1"/>
          <w:sz w:val="28"/>
          <w:szCs w:val="28"/>
        </w:rPr>
        <w:t xml:space="preserve"> (Titulo en </w:t>
      </w:r>
      <w:r w:rsidR="00F7501D">
        <w:rPr>
          <w:rFonts w:ascii="Bodoni MT" w:hAnsi="Bodoni MT"/>
          <w:b/>
          <w:color w:val="D34817" w:themeColor="accent1"/>
          <w:sz w:val="28"/>
          <w:szCs w:val="28"/>
        </w:rPr>
        <w:t>trámite</w:t>
      </w:r>
      <w:r w:rsidR="00F15C6F">
        <w:rPr>
          <w:rFonts w:ascii="Bodoni MT" w:hAnsi="Bodoni MT"/>
          <w:b/>
          <w:color w:val="D34817" w:themeColor="accent1"/>
          <w:sz w:val="28"/>
          <w:szCs w:val="28"/>
        </w:rPr>
        <w:t>)</w:t>
      </w:r>
    </w:p>
    <w:p w:rsidR="00E56DE9" w:rsidRPr="002E4C08" w:rsidRDefault="00E56DE9" w:rsidP="00E56DE9">
      <w:pPr>
        <w:pStyle w:val="Listaconvietas"/>
        <w:numPr>
          <w:ilvl w:val="0"/>
          <w:numId w:val="0"/>
        </w:numPr>
        <w:ind w:left="360" w:hanging="360"/>
        <w:jc w:val="both"/>
        <w:rPr>
          <w:rFonts w:ascii="Bodoni MT" w:hAnsi="Bodoni MT"/>
          <w:b/>
          <w:color w:val="D34817" w:themeColor="accent1"/>
          <w:sz w:val="28"/>
          <w:szCs w:val="28"/>
        </w:rPr>
      </w:pPr>
      <w:r w:rsidRPr="002E4C08">
        <w:rPr>
          <w:rFonts w:ascii="Bodoni MT" w:hAnsi="Bodoni MT"/>
          <w:b/>
          <w:color w:val="D34817" w:themeColor="accent1"/>
          <w:sz w:val="28"/>
          <w:szCs w:val="28"/>
        </w:rPr>
        <w:t>Universidad Autónoma de Tamaulipas</w:t>
      </w:r>
    </w:p>
    <w:p w:rsidR="0096327A" w:rsidRPr="002E4C08" w:rsidRDefault="002D0E7F" w:rsidP="00E56DE9">
      <w:pPr>
        <w:pStyle w:val="Seccin"/>
        <w:jc w:val="both"/>
        <w:rPr>
          <w:rFonts w:ascii="Bodoni MT" w:hAnsi="Bodoni MT"/>
          <w:sz w:val="36"/>
          <w:szCs w:val="28"/>
        </w:rPr>
      </w:pPr>
      <w:r w:rsidRPr="002E4C08">
        <w:rPr>
          <w:rFonts w:ascii="Bodoni MT" w:hAnsi="Bodoni MT"/>
          <w:sz w:val="36"/>
          <w:szCs w:val="28"/>
        </w:rPr>
        <w:t>Experiencia</w:t>
      </w:r>
      <w:r w:rsidR="009166C3" w:rsidRPr="002E4C08">
        <w:rPr>
          <w:rFonts w:ascii="Bodoni MT" w:hAnsi="Bodoni MT"/>
          <w:sz w:val="36"/>
          <w:szCs w:val="28"/>
        </w:rPr>
        <w:t>s Laborales.</w:t>
      </w:r>
      <w:r w:rsidR="004806F2" w:rsidRPr="004806F2">
        <w:rPr>
          <w:noProof/>
          <w:lang w:val="es-MX" w:eastAsia="es-MX"/>
        </w:rPr>
        <w:t xml:space="preserve"> </w:t>
      </w:r>
    </w:p>
    <w:p w:rsidR="002A2FC1" w:rsidRPr="002E4C08" w:rsidRDefault="00F15C6F" w:rsidP="002E4C08">
      <w:pPr>
        <w:pStyle w:val="Sinespaciado"/>
        <w:rPr>
          <w:rFonts w:ascii="Bodoni MT" w:hAnsi="Bodoni MT"/>
          <w:b/>
          <w:color w:val="D34817" w:themeColor="accent1"/>
          <w:sz w:val="28"/>
          <w:u w:val="single"/>
        </w:rPr>
      </w:pPr>
      <w:r>
        <w:rPr>
          <w:rFonts w:ascii="Bodoni MT" w:hAnsi="Bodoni MT"/>
          <w:b/>
          <w:color w:val="D34817" w:themeColor="accent1"/>
          <w:sz w:val="28"/>
        </w:rPr>
        <w:t>Junio   2016  -  Abril 2018</w:t>
      </w:r>
      <w:r w:rsidR="002E4C08" w:rsidRPr="002E4C08">
        <w:rPr>
          <w:rFonts w:ascii="Bodoni MT" w:hAnsi="Bodoni MT"/>
          <w:b/>
          <w:color w:val="D34817" w:themeColor="accent1"/>
          <w:sz w:val="28"/>
        </w:rPr>
        <w:t xml:space="preserve">  </w:t>
      </w:r>
      <w:r>
        <w:rPr>
          <w:rFonts w:ascii="Bodoni MT" w:hAnsi="Bodoni MT"/>
          <w:b/>
          <w:color w:val="D34817" w:themeColor="accent1"/>
          <w:sz w:val="28"/>
          <w:u w:val="single"/>
        </w:rPr>
        <w:t>Aux Contable</w:t>
      </w:r>
      <w:r w:rsidR="002E4C08" w:rsidRPr="002E4C08">
        <w:rPr>
          <w:rFonts w:ascii="Bodoni MT" w:hAnsi="Bodoni MT"/>
          <w:b/>
          <w:color w:val="D34817" w:themeColor="accent1"/>
          <w:sz w:val="28"/>
          <w:u w:val="single"/>
        </w:rPr>
        <w:t>.</w:t>
      </w:r>
      <w:r>
        <w:rPr>
          <w:rFonts w:ascii="Bodoni MT" w:hAnsi="Bodoni MT"/>
          <w:b/>
          <w:color w:val="D34817" w:themeColor="accent1"/>
          <w:sz w:val="28"/>
          <w:u w:val="single"/>
        </w:rPr>
        <w:t xml:space="preserve"> (Practicante)</w:t>
      </w:r>
      <w:r w:rsidR="002E4C08" w:rsidRPr="002E4C08">
        <w:rPr>
          <w:rFonts w:ascii="Bodoni MT" w:hAnsi="Bodoni MT"/>
          <w:b/>
          <w:color w:val="D34817" w:themeColor="accent1"/>
          <w:sz w:val="28"/>
          <w:u w:val="single"/>
        </w:rPr>
        <w:t xml:space="preserve"> </w:t>
      </w:r>
    </w:p>
    <w:p w:rsidR="002E4C08" w:rsidRDefault="002E4C08" w:rsidP="002E4C08">
      <w:pPr>
        <w:pStyle w:val="Sinespaciado"/>
        <w:rPr>
          <w:rFonts w:ascii="Bodoni MT" w:hAnsi="Bodoni MT"/>
          <w:sz w:val="28"/>
        </w:rPr>
      </w:pPr>
      <w:r w:rsidRPr="002E4C08">
        <w:rPr>
          <w:rFonts w:ascii="Bodoni MT" w:hAnsi="Bodoni MT"/>
          <w:sz w:val="28"/>
        </w:rPr>
        <w:t>Gasolinera</w:t>
      </w:r>
      <w:r w:rsidR="00F15C6F">
        <w:rPr>
          <w:rFonts w:ascii="Bodoni MT" w:hAnsi="Bodoni MT"/>
          <w:sz w:val="28"/>
        </w:rPr>
        <w:t xml:space="preserve">s </w:t>
      </w:r>
      <w:r w:rsidRPr="002E4C08">
        <w:rPr>
          <w:rFonts w:ascii="Bodoni MT" w:hAnsi="Bodoni MT"/>
          <w:sz w:val="28"/>
        </w:rPr>
        <w:t>¨La Laguna¨</w:t>
      </w:r>
      <w:r w:rsidR="00F15C6F">
        <w:rPr>
          <w:rFonts w:ascii="Bodoni MT" w:hAnsi="Bodoni MT"/>
          <w:sz w:val="28"/>
        </w:rPr>
        <w:t xml:space="preserve"> (Oficinas)</w:t>
      </w:r>
    </w:p>
    <w:p w:rsidR="00F15C6F" w:rsidRPr="002E4C08" w:rsidRDefault="00F15C6F" w:rsidP="00F15C6F">
      <w:pPr>
        <w:pStyle w:val="Sinespaciado"/>
        <w:rPr>
          <w:rFonts w:ascii="Bodoni MT" w:hAnsi="Bodoni MT"/>
          <w:sz w:val="28"/>
        </w:rPr>
      </w:pPr>
      <w:r w:rsidRPr="002E4C08">
        <w:rPr>
          <w:rFonts w:ascii="Bodoni MT" w:hAnsi="Bodoni MT"/>
          <w:sz w:val="28"/>
        </w:rPr>
        <w:t>B</w:t>
      </w:r>
      <w:r>
        <w:rPr>
          <w:rFonts w:ascii="Bodoni MT" w:hAnsi="Bodoni MT"/>
          <w:sz w:val="28"/>
        </w:rPr>
        <w:t>uena vista 35 Las A</w:t>
      </w:r>
      <w:r w:rsidRPr="002E4C08">
        <w:rPr>
          <w:rFonts w:ascii="Bodoni MT" w:hAnsi="Bodoni MT"/>
          <w:sz w:val="28"/>
        </w:rPr>
        <w:t>lamedas</w:t>
      </w:r>
    </w:p>
    <w:p w:rsidR="00F15C6F" w:rsidRPr="002E4C08" w:rsidRDefault="00F7501D" w:rsidP="00F15C6F">
      <w:pPr>
        <w:pStyle w:val="Sinespaciado"/>
        <w:rPr>
          <w:rFonts w:ascii="Bodoni MT" w:hAnsi="Bodoni MT"/>
          <w:sz w:val="28"/>
        </w:rPr>
      </w:pPr>
      <w:r w:rsidRPr="002E4C08">
        <w:rPr>
          <w:rFonts w:ascii="Bodoni MT" w:hAnsi="Bodoni MT"/>
          <w:sz w:val="28"/>
        </w:rPr>
        <w:t>Tel:</w:t>
      </w:r>
      <w:r w:rsidR="00F15C6F" w:rsidRPr="002E4C08">
        <w:rPr>
          <w:rFonts w:ascii="Bodoni MT" w:hAnsi="Bodoni MT"/>
          <w:sz w:val="28"/>
        </w:rPr>
        <w:t xml:space="preserve"> 7 17 01 71 </w:t>
      </w:r>
    </w:p>
    <w:p w:rsidR="00F15C6F" w:rsidRDefault="00F15C6F" w:rsidP="00F15C6F">
      <w:pPr>
        <w:pStyle w:val="Sinespaciado"/>
        <w:rPr>
          <w:rFonts w:ascii="Bodoni MT" w:hAnsi="Bodoni MT"/>
          <w:sz w:val="28"/>
        </w:rPr>
      </w:pPr>
      <w:r w:rsidRPr="0027465D">
        <w:rPr>
          <w:rFonts w:ascii="Bodoni MT" w:hAnsi="Bodoni MT"/>
          <w:sz w:val="28"/>
        </w:rPr>
        <w:t>Jefe inmediato: Contador Carlos Carrillo</w:t>
      </w:r>
    </w:p>
    <w:p w:rsidR="00511122" w:rsidRDefault="00511122" w:rsidP="00F15C6F">
      <w:pPr>
        <w:pStyle w:val="Sinespaciado"/>
        <w:rPr>
          <w:rStyle w:val="eop"/>
          <w:rFonts w:ascii="Bodoni MT" w:hAnsi="Bodoni MT"/>
          <w:color w:val="D34817"/>
          <w:sz w:val="28"/>
          <w:szCs w:val="28"/>
          <w:shd w:val="clear" w:color="auto" w:fill="FFFFFF"/>
        </w:rPr>
      </w:pPr>
      <w:r>
        <w:rPr>
          <w:rStyle w:val="normaltextrun"/>
          <w:rFonts w:ascii="Bodoni MT" w:hAnsi="Bodoni MT"/>
          <w:b/>
          <w:bCs/>
          <w:color w:val="D34817"/>
          <w:sz w:val="28"/>
          <w:szCs w:val="28"/>
          <w:shd w:val="clear" w:color="auto" w:fill="FFFFFF"/>
        </w:rPr>
        <w:t>Actividades realizadas</w:t>
      </w:r>
      <w:r>
        <w:rPr>
          <w:rStyle w:val="eop"/>
          <w:rFonts w:ascii="Bodoni MT" w:hAnsi="Bodoni MT"/>
          <w:color w:val="D34817"/>
          <w:sz w:val="28"/>
          <w:szCs w:val="28"/>
          <w:shd w:val="clear" w:color="auto" w:fill="FFFFFF"/>
        </w:rPr>
        <w:t> </w:t>
      </w:r>
    </w:p>
    <w:p w:rsidR="00511122" w:rsidRPr="00511122" w:rsidRDefault="00892571" w:rsidP="00F15C6F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>Pólizas</w:t>
      </w:r>
      <w:r w:rsidR="00511122"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 xml:space="preserve"> de diario</w:t>
      </w:r>
    </w:p>
    <w:p w:rsidR="00511122" w:rsidRPr="00511122" w:rsidRDefault="00892571" w:rsidP="00F15C6F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>Facturación</w:t>
      </w:r>
    </w:p>
    <w:p w:rsidR="00511122" w:rsidRPr="00511122" w:rsidRDefault="00511122" w:rsidP="00F15C6F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>Atención al cliente</w:t>
      </w:r>
    </w:p>
    <w:p w:rsidR="00511122" w:rsidRPr="00511122" w:rsidRDefault="00511122" w:rsidP="00F15C6F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>Elaboración de vales de gasolina</w:t>
      </w:r>
    </w:p>
    <w:p w:rsidR="00511122" w:rsidRPr="00511122" w:rsidRDefault="00511122" w:rsidP="00F15C6F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>Captura de cheques</w:t>
      </w:r>
    </w:p>
    <w:p w:rsidR="00511122" w:rsidRPr="00511122" w:rsidRDefault="00511122" w:rsidP="00F15C6F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 xml:space="preserve">Manejo </w:t>
      </w:r>
      <w:r>
        <w:rPr>
          <w:rStyle w:val="eop"/>
          <w:rFonts w:ascii="Bodoni MT" w:hAnsi="Bodoni MT"/>
          <w:sz w:val="28"/>
          <w:szCs w:val="28"/>
          <w:shd w:val="clear" w:color="auto" w:fill="FFFFFF"/>
        </w:rPr>
        <w:t xml:space="preserve">y control de archivo </w:t>
      </w:r>
      <w:r w:rsidRPr="00511122">
        <w:rPr>
          <w:rStyle w:val="eop"/>
          <w:rFonts w:ascii="Bodoni MT" w:hAnsi="Bodoni MT"/>
          <w:sz w:val="28"/>
          <w:szCs w:val="28"/>
          <w:shd w:val="clear" w:color="auto" w:fill="FFFFFF"/>
        </w:rPr>
        <w:t>de empleados</w:t>
      </w:r>
    </w:p>
    <w:p w:rsidR="00F15C6F" w:rsidRPr="0027465D" w:rsidRDefault="00F15C6F" w:rsidP="00F15C6F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Motivo </w:t>
      </w:r>
      <w:r w:rsidR="00F7501D">
        <w:rPr>
          <w:rFonts w:ascii="Bodoni MT" w:hAnsi="Bodoni MT"/>
          <w:sz w:val="28"/>
        </w:rPr>
        <w:t xml:space="preserve">de </w:t>
      </w:r>
      <w:r w:rsidR="004E297C">
        <w:rPr>
          <w:rFonts w:ascii="Bodoni MT" w:hAnsi="Bodoni MT"/>
          <w:sz w:val="28"/>
        </w:rPr>
        <w:t>separación</w:t>
      </w:r>
      <w:r>
        <w:rPr>
          <w:rFonts w:ascii="Bodoni MT" w:hAnsi="Bodoni MT"/>
          <w:sz w:val="28"/>
        </w:rPr>
        <w:t xml:space="preserve">: En busca de empleo de </w:t>
      </w:r>
      <w:r w:rsidR="00F7501D">
        <w:rPr>
          <w:rFonts w:ascii="Bodoni MT" w:hAnsi="Bodoni MT"/>
          <w:sz w:val="28"/>
        </w:rPr>
        <w:t>t</w:t>
      </w:r>
      <w:r>
        <w:rPr>
          <w:rFonts w:ascii="Bodoni MT" w:hAnsi="Bodoni MT"/>
          <w:sz w:val="28"/>
        </w:rPr>
        <w:t>iempo completo.</w:t>
      </w:r>
    </w:p>
    <w:p w:rsidR="00511122" w:rsidRDefault="00511122" w:rsidP="002E4C08">
      <w:pPr>
        <w:pStyle w:val="Sinespaciado"/>
        <w:rPr>
          <w:rFonts w:ascii="Bodoni MT" w:hAnsi="Bodoni MT"/>
          <w:b/>
          <w:color w:val="D34817" w:themeColor="accent1"/>
          <w:sz w:val="28"/>
        </w:rPr>
      </w:pPr>
      <w:r>
        <w:rPr>
          <w:rFonts w:ascii="Bodoni MT" w:hAnsi="Bodoni MT"/>
          <w:b/>
          <w:color w:val="D34817" w:themeColor="accent1"/>
          <w:sz w:val="28"/>
        </w:rPr>
        <w:br/>
      </w:r>
    </w:p>
    <w:p w:rsidR="00511122" w:rsidRPr="002E4C08" w:rsidRDefault="004E297C" w:rsidP="002E4C08">
      <w:pPr>
        <w:pStyle w:val="Sinespaciado"/>
        <w:rPr>
          <w:rFonts w:ascii="Bodoni MT" w:hAnsi="Bodoni MT"/>
          <w:b/>
          <w:color w:val="D34817" w:themeColor="accent1"/>
          <w:sz w:val="28"/>
          <w:u w:val="single"/>
        </w:rPr>
      </w:pPr>
      <w:r>
        <w:rPr>
          <w:rFonts w:ascii="Bodoni MT" w:hAnsi="Bodoni MT"/>
          <w:b/>
          <w:color w:val="D34817" w:themeColor="accent1"/>
          <w:sz w:val="28"/>
        </w:rPr>
        <w:t>Mayo 2018</w:t>
      </w:r>
      <w:r w:rsidR="004B1ECC">
        <w:rPr>
          <w:rFonts w:ascii="Bodoni MT" w:hAnsi="Bodoni MT"/>
          <w:b/>
          <w:color w:val="D34817" w:themeColor="accent1"/>
          <w:sz w:val="28"/>
        </w:rPr>
        <w:t xml:space="preserve">- marzo </w:t>
      </w:r>
      <w:r w:rsidR="008528F5">
        <w:rPr>
          <w:rFonts w:ascii="Bodoni MT" w:hAnsi="Bodoni MT"/>
          <w:b/>
          <w:color w:val="D34817" w:themeColor="accent1"/>
          <w:sz w:val="28"/>
        </w:rPr>
        <w:t xml:space="preserve"> 2021</w:t>
      </w:r>
      <w:r w:rsidR="002E4C08">
        <w:rPr>
          <w:rFonts w:ascii="Bodoni MT" w:hAnsi="Bodoni MT"/>
          <w:b/>
          <w:color w:val="D34817" w:themeColor="accent1"/>
          <w:sz w:val="28"/>
        </w:rPr>
        <w:t xml:space="preserve"> </w:t>
      </w:r>
      <w:r w:rsidR="0027465D">
        <w:rPr>
          <w:rFonts w:ascii="Bodoni MT" w:hAnsi="Bodoni MT"/>
          <w:b/>
          <w:color w:val="D34817" w:themeColor="accent1"/>
          <w:sz w:val="28"/>
        </w:rPr>
        <w:t xml:space="preserve"> </w:t>
      </w:r>
      <w:r w:rsidR="002E4C08">
        <w:rPr>
          <w:rFonts w:ascii="Bodoni MT" w:hAnsi="Bodoni MT"/>
          <w:b/>
          <w:color w:val="D34817" w:themeColor="accent1"/>
          <w:sz w:val="28"/>
        </w:rPr>
        <w:t xml:space="preserve"> </w:t>
      </w:r>
      <w:r w:rsidR="00F15C6F">
        <w:rPr>
          <w:rFonts w:ascii="Bodoni MT" w:hAnsi="Bodoni MT"/>
          <w:b/>
          <w:color w:val="D34817" w:themeColor="accent1"/>
          <w:sz w:val="28"/>
          <w:u w:val="single"/>
        </w:rPr>
        <w:t>Sub-Gerente de Sucursal</w:t>
      </w:r>
    </w:p>
    <w:p w:rsidR="002E4C08" w:rsidRPr="002E4C08" w:rsidRDefault="00F15C6F" w:rsidP="002E4C08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Farmacias Benavides</w:t>
      </w:r>
    </w:p>
    <w:p w:rsidR="00083019" w:rsidRDefault="00F15C6F" w:rsidP="002E4C08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S</w:t>
      </w:r>
      <w:r w:rsidR="00F7501D">
        <w:rPr>
          <w:rFonts w:ascii="Bodoni MT" w:hAnsi="Bodoni MT"/>
          <w:sz w:val="28"/>
        </w:rPr>
        <w:t xml:space="preserve">uc </w:t>
      </w:r>
      <w:r w:rsidR="004E297C">
        <w:rPr>
          <w:rFonts w:ascii="Bodoni MT" w:hAnsi="Bodoni MT"/>
          <w:sz w:val="28"/>
        </w:rPr>
        <w:t>Pról.</w:t>
      </w:r>
      <w:r w:rsidR="00F7501D">
        <w:rPr>
          <w:rFonts w:ascii="Bodoni MT" w:hAnsi="Bodoni MT"/>
          <w:sz w:val="28"/>
        </w:rPr>
        <w:t xml:space="preserve"> Monterrey M-702</w:t>
      </w:r>
    </w:p>
    <w:p w:rsidR="00F7501D" w:rsidRPr="002E4C08" w:rsidRDefault="00F7501D" w:rsidP="002E4C08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Lago de </w:t>
      </w:r>
      <w:r w:rsidR="004E297C">
        <w:rPr>
          <w:rFonts w:ascii="Bodoni MT" w:hAnsi="Bodoni MT"/>
          <w:sz w:val="28"/>
        </w:rPr>
        <w:t>Chapala</w:t>
      </w:r>
      <w:r>
        <w:rPr>
          <w:rFonts w:ascii="Bodoni MT" w:hAnsi="Bodoni MT"/>
          <w:sz w:val="28"/>
        </w:rPr>
        <w:t xml:space="preserve"> 5620 Col Encinos.</w:t>
      </w:r>
    </w:p>
    <w:p w:rsidR="002E4C08" w:rsidRPr="002E4C08" w:rsidRDefault="004E297C" w:rsidP="002E4C08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Tel:</w:t>
      </w:r>
      <w:r w:rsidR="00F7501D">
        <w:rPr>
          <w:rFonts w:ascii="Bodoni MT" w:hAnsi="Bodoni MT"/>
          <w:sz w:val="28"/>
        </w:rPr>
        <w:t xml:space="preserve"> 867 134 58 53</w:t>
      </w:r>
    </w:p>
    <w:p w:rsidR="002E4C08" w:rsidRDefault="002E4C08" w:rsidP="002E4C08">
      <w:pPr>
        <w:pStyle w:val="Sinespaciado"/>
        <w:rPr>
          <w:rFonts w:ascii="Bodoni MT" w:hAnsi="Bodoni MT"/>
          <w:sz w:val="28"/>
        </w:rPr>
      </w:pPr>
      <w:r w:rsidRPr="0027465D">
        <w:rPr>
          <w:rFonts w:ascii="Bodoni MT" w:hAnsi="Bodoni MT"/>
          <w:sz w:val="28"/>
        </w:rPr>
        <w:t>Jefe inm</w:t>
      </w:r>
      <w:r w:rsidR="00F7501D">
        <w:rPr>
          <w:rFonts w:ascii="Bodoni MT" w:hAnsi="Bodoni MT"/>
          <w:sz w:val="28"/>
        </w:rPr>
        <w:t xml:space="preserve">ediato: Jorge </w:t>
      </w:r>
      <w:r w:rsidR="004E297C">
        <w:rPr>
          <w:rFonts w:ascii="Bodoni MT" w:hAnsi="Bodoni MT"/>
          <w:sz w:val="28"/>
        </w:rPr>
        <w:t>Hernández</w:t>
      </w:r>
      <w:r w:rsidR="00F7501D">
        <w:rPr>
          <w:rFonts w:ascii="Bodoni MT" w:hAnsi="Bodoni MT"/>
          <w:sz w:val="28"/>
        </w:rPr>
        <w:t xml:space="preserve"> Maldonado</w:t>
      </w:r>
    </w:p>
    <w:p w:rsidR="00511122" w:rsidRDefault="00511122" w:rsidP="002E4C08">
      <w:pPr>
        <w:pStyle w:val="Sinespaciado"/>
        <w:rPr>
          <w:rStyle w:val="eop"/>
          <w:rFonts w:ascii="Bodoni MT" w:hAnsi="Bodoni MT"/>
          <w:color w:val="D34817"/>
          <w:sz w:val="28"/>
          <w:szCs w:val="28"/>
          <w:shd w:val="clear" w:color="auto" w:fill="FFFFFF"/>
        </w:rPr>
      </w:pPr>
      <w:r>
        <w:rPr>
          <w:rStyle w:val="normaltextrun"/>
          <w:rFonts w:ascii="Bodoni MT" w:hAnsi="Bodoni MT"/>
          <w:b/>
          <w:bCs/>
          <w:color w:val="D34817"/>
          <w:sz w:val="28"/>
          <w:szCs w:val="28"/>
          <w:shd w:val="clear" w:color="auto" w:fill="FFFFFF"/>
        </w:rPr>
        <w:t>Actividades realizadas</w:t>
      </w:r>
      <w:r>
        <w:rPr>
          <w:rStyle w:val="eop"/>
          <w:rFonts w:ascii="Bodoni MT" w:hAnsi="Bodoni MT"/>
          <w:color w:val="D34817"/>
          <w:sz w:val="28"/>
          <w:szCs w:val="28"/>
          <w:shd w:val="clear" w:color="auto" w:fill="FFFFFF"/>
        </w:rPr>
        <w:t> </w:t>
      </w:r>
    </w:p>
    <w:p w:rsidR="00511122" w:rsidRPr="00326631" w:rsidRDefault="00511122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t>Asignación de cajas</w:t>
      </w:r>
      <w:r w:rsidR="00941B9D">
        <w:rPr>
          <w:rStyle w:val="eop"/>
          <w:rFonts w:ascii="Bodoni MT" w:hAnsi="Bodoni MT"/>
          <w:sz w:val="28"/>
          <w:szCs w:val="28"/>
          <w:shd w:val="clear" w:color="auto" w:fill="FFFFFF"/>
        </w:rPr>
        <w:t>.</w:t>
      </w:r>
    </w:p>
    <w:p w:rsidR="00511122" w:rsidRPr="00326631" w:rsidRDefault="00941B9D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sz w:val="28"/>
          <w:szCs w:val="28"/>
          <w:shd w:val="clear" w:color="auto" w:fill="FFFFFF"/>
        </w:rPr>
        <w:t>Elaboración de caratulas de corte.</w:t>
      </w:r>
    </w:p>
    <w:p w:rsidR="00511122" w:rsidRPr="00326631" w:rsidRDefault="00941B9D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sz w:val="28"/>
          <w:szCs w:val="28"/>
          <w:shd w:val="clear" w:color="auto" w:fill="FFFFFF"/>
        </w:rPr>
        <w:t>Arqueos sorpresivos a cajas.</w:t>
      </w:r>
    </w:p>
    <w:p w:rsidR="00511122" w:rsidRPr="00326631" w:rsidRDefault="00511122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lastRenderedPageBreak/>
        <w:t xml:space="preserve">Captura y plan </w:t>
      </w:r>
      <w:r w:rsidR="00892571"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t>anti merma</w:t>
      </w:r>
      <w:r w:rsidR="00941B9D">
        <w:rPr>
          <w:rStyle w:val="eop"/>
          <w:rFonts w:ascii="Bodoni MT" w:hAnsi="Bodoni MT"/>
          <w:sz w:val="28"/>
          <w:szCs w:val="28"/>
          <w:shd w:val="clear" w:color="auto" w:fill="FFFFFF"/>
        </w:rPr>
        <w:t>.</w:t>
      </w:r>
    </w:p>
    <w:p w:rsidR="00511122" w:rsidRPr="00326631" w:rsidRDefault="00511122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t>Entrega de valores</w:t>
      </w:r>
      <w:r w:rsidR="00941B9D">
        <w:rPr>
          <w:rStyle w:val="eop"/>
          <w:rFonts w:ascii="Bodoni MT" w:hAnsi="Bodoni MT"/>
          <w:sz w:val="28"/>
          <w:szCs w:val="28"/>
          <w:shd w:val="clear" w:color="auto" w:fill="FFFFFF"/>
        </w:rPr>
        <w:t>.</w:t>
      </w:r>
    </w:p>
    <w:p w:rsidR="00511122" w:rsidRPr="00326631" w:rsidRDefault="00511122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t>Toma de rotativos diarios</w:t>
      </w:r>
      <w:r w:rsidR="00941B9D">
        <w:rPr>
          <w:rStyle w:val="eop"/>
          <w:rFonts w:ascii="Bodoni MT" w:hAnsi="Bodoni MT"/>
          <w:sz w:val="28"/>
          <w:szCs w:val="28"/>
          <w:shd w:val="clear" w:color="auto" w:fill="FFFFFF"/>
        </w:rPr>
        <w:t>.</w:t>
      </w:r>
      <w:r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t xml:space="preserve"> </w:t>
      </w:r>
    </w:p>
    <w:p w:rsidR="00511122" w:rsidRPr="00326631" w:rsidRDefault="00892571" w:rsidP="002E4C08">
      <w:pPr>
        <w:pStyle w:val="Sinespaciado"/>
        <w:rPr>
          <w:rStyle w:val="eop"/>
          <w:rFonts w:ascii="Bodoni MT" w:hAnsi="Bodoni MT"/>
          <w:sz w:val="28"/>
          <w:szCs w:val="28"/>
          <w:shd w:val="clear" w:color="auto" w:fill="FFFFFF"/>
        </w:rPr>
      </w:pPr>
      <w:r w:rsidRPr="00326631">
        <w:rPr>
          <w:rStyle w:val="eop"/>
          <w:rFonts w:ascii="Bodoni MT" w:hAnsi="Bodoni MT"/>
          <w:sz w:val="28"/>
          <w:szCs w:val="28"/>
          <w:shd w:val="clear" w:color="auto" w:fill="FFFFFF"/>
        </w:rPr>
        <w:t>Plan mensual</w:t>
      </w:r>
      <w:r w:rsidR="00941B9D">
        <w:rPr>
          <w:rStyle w:val="eop"/>
          <w:rFonts w:ascii="Bodoni MT" w:hAnsi="Bodoni MT"/>
          <w:sz w:val="28"/>
          <w:szCs w:val="28"/>
          <w:shd w:val="clear" w:color="auto" w:fill="FFFFFF"/>
        </w:rPr>
        <w:t xml:space="preserve"> de ventas.</w:t>
      </w:r>
    </w:p>
    <w:p w:rsidR="00511122" w:rsidRPr="00326631" w:rsidRDefault="00326631" w:rsidP="002E4C08">
      <w:pPr>
        <w:pStyle w:val="Sinespaciado"/>
        <w:rPr>
          <w:rFonts w:ascii="Bodoni MT" w:hAnsi="Bodoni MT"/>
          <w:sz w:val="28"/>
          <w:szCs w:val="28"/>
          <w:shd w:val="clear" w:color="auto" w:fill="FFFFFF"/>
        </w:rPr>
      </w:pPr>
      <w:r w:rsidRPr="00326631">
        <w:rPr>
          <w:rFonts w:ascii="Bodoni MT" w:hAnsi="Bodoni MT"/>
          <w:sz w:val="28"/>
          <w:szCs w:val="28"/>
          <w:shd w:val="clear" w:color="auto" w:fill="FFFFFF"/>
        </w:rPr>
        <w:t>Administración de medicamentos y fármacos controlados</w:t>
      </w:r>
    </w:p>
    <w:p w:rsidR="00F7501D" w:rsidRDefault="00F7501D" w:rsidP="002E4C08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Motivo de </w:t>
      </w:r>
      <w:r w:rsidR="004E297C">
        <w:rPr>
          <w:rFonts w:ascii="Bodoni MT" w:hAnsi="Bodoni MT"/>
          <w:sz w:val="28"/>
        </w:rPr>
        <w:t>Separación</w:t>
      </w:r>
      <w:r w:rsidR="00892571">
        <w:rPr>
          <w:rFonts w:ascii="Bodoni MT" w:hAnsi="Bodoni MT"/>
          <w:sz w:val="28"/>
        </w:rPr>
        <w:t>: Pandemia</w:t>
      </w:r>
    </w:p>
    <w:p w:rsidR="006369F6" w:rsidRDefault="006369F6" w:rsidP="002E4C08">
      <w:pPr>
        <w:pStyle w:val="Sinespaciado"/>
        <w:rPr>
          <w:rFonts w:ascii="Bodoni MT" w:hAnsi="Bodoni MT"/>
          <w:sz w:val="28"/>
        </w:rPr>
      </w:pPr>
    </w:p>
    <w:p w:rsidR="006369F6" w:rsidRDefault="006369F6" w:rsidP="006369F6">
      <w:pPr>
        <w:pStyle w:val="Sinespaciado"/>
        <w:rPr>
          <w:rFonts w:ascii="Bodoni MT" w:hAnsi="Bodoni MT"/>
          <w:b/>
          <w:color w:val="D34817" w:themeColor="accent1"/>
          <w:sz w:val="28"/>
          <w:u w:val="single"/>
        </w:rPr>
      </w:pPr>
      <w:r>
        <w:rPr>
          <w:rFonts w:ascii="Bodoni MT" w:hAnsi="Bodoni MT"/>
          <w:b/>
          <w:color w:val="D34817" w:themeColor="accent1"/>
          <w:sz w:val="28"/>
        </w:rPr>
        <w:t>Julio</w:t>
      </w:r>
      <w:r w:rsidR="00941B9D">
        <w:rPr>
          <w:rFonts w:ascii="Bodoni MT" w:hAnsi="Bodoni MT"/>
          <w:b/>
          <w:color w:val="D34817" w:themeColor="accent1"/>
          <w:sz w:val="28"/>
        </w:rPr>
        <w:t xml:space="preserve"> </w:t>
      </w:r>
      <w:bookmarkStart w:id="0" w:name="_GoBack"/>
      <w:bookmarkEnd w:id="0"/>
      <w:r>
        <w:rPr>
          <w:rFonts w:ascii="Bodoni MT" w:hAnsi="Bodoni MT"/>
          <w:b/>
          <w:color w:val="D34817" w:themeColor="accent1"/>
          <w:sz w:val="28"/>
        </w:rPr>
        <w:t>2021- a la fecha</w:t>
      </w:r>
      <w:r>
        <w:rPr>
          <w:rFonts w:ascii="Bodoni MT" w:hAnsi="Bodoni MT"/>
          <w:b/>
          <w:color w:val="D34817" w:themeColor="accent1"/>
          <w:sz w:val="28"/>
        </w:rPr>
        <w:t xml:space="preserve">   </w:t>
      </w:r>
      <w:r>
        <w:rPr>
          <w:rFonts w:ascii="Bodoni MT" w:hAnsi="Bodoni MT"/>
          <w:b/>
          <w:color w:val="D34817" w:themeColor="accent1"/>
          <w:sz w:val="28"/>
          <w:u w:val="single"/>
        </w:rPr>
        <w:t>Gerente de Unidad</w:t>
      </w:r>
    </w:p>
    <w:p w:rsidR="006369F6" w:rsidRPr="002E4C08" w:rsidRDefault="006369F6" w:rsidP="006369F6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Mesa Alimentos</w:t>
      </w:r>
    </w:p>
    <w:p w:rsidR="006369F6" w:rsidRDefault="006369F6" w:rsidP="006369F6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Cairo 1029</w:t>
      </w:r>
    </w:p>
    <w:p w:rsidR="006369F6" w:rsidRDefault="006369F6" w:rsidP="006369F6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Col. Los fresnos</w:t>
      </w:r>
    </w:p>
    <w:p w:rsidR="00941B9D" w:rsidRDefault="00941B9D" w:rsidP="006369F6">
      <w:pPr>
        <w:pStyle w:val="Sinespaciado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>Motivo de separación: distancia de hogar al punto de trabajo.</w:t>
      </w:r>
    </w:p>
    <w:p w:rsidR="006369F6" w:rsidRPr="002E4C08" w:rsidRDefault="006369F6" w:rsidP="006369F6">
      <w:pPr>
        <w:pStyle w:val="Sinespaciado"/>
        <w:rPr>
          <w:rFonts w:ascii="Bodoni MT" w:hAnsi="Bodoni MT"/>
          <w:sz w:val="28"/>
        </w:rPr>
      </w:pPr>
    </w:p>
    <w:p w:rsidR="006369F6" w:rsidRDefault="006369F6" w:rsidP="006369F6">
      <w:pPr>
        <w:pStyle w:val="Sinespaciado"/>
        <w:rPr>
          <w:rStyle w:val="eop"/>
          <w:rFonts w:ascii="Bodoni MT" w:hAnsi="Bodoni MT"/>
          <w:color w:val="D34817"/>
          <w:sz w:val="28"/>
          <w:szCs w:val="28"/>
          <w:shd w:val="clear" w:color="auto" w:fill="FFFFFF"/>
        </w:rPr>
      </w:pPr>
      <w:r>
        <w:rPr>
          <w:rStyle w:val="normaltextrun"/>
          <w:rFonts w:ascii="Bodoni MT" w:hAnsi="Bodoni MT"/>
          <w:b/>
          <w:bCs/>
          <w:color w:val="D34817"/>
          <w:sz w:val="28"/>
          <w:szCs w:val="28"/>
          <w:shd w:val="clear" w:color="auto" w:fill="FFFFFF"/>
        </w:rPr>
        <w:t>Actividades realizadas</w:t>
      </w:r>
      <w:r>
        <w:rPr>
          <w:rStyle w:val="eop"/>
          <w:rFonts w:ascii="Bodoni MT" w:hAnsi="Bodoni MT"/>
          <w:color w:val="D34817"/>
          <w:sz w:val="28"/>
          <w:szCs w:val="28"/>
          <w:shd w:val="clear" w:color="auto" w:fill="FFFFFF"/>
        </w:rPr>
        <w:t> </w:t>
      </w:r>
    </w:p>
    <w:p w:rsidR="005D2DEC" w:rsidRDefault="005D2DEC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Enfoque en la calidad</w:t>
      </w:r>
      <w:r w:rsidR="00941B9D"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.</w:t>
      </w:r>
    </w:p>
    <w:p w:rsidR="005D2DEC" w:rsidRDefault="005D2DEC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Garantizar la higiene y la atención en el servicio.</w:t>
      </w:r>
    </w:p>
    <w:p w:rsidR="005D2DEC" w:rsidRDefault="00941B9D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Gestión</w:t>
      </w:r>
      <w:r w:rsidR="005D2DEC"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 xml:space="preserve"> de personal del comedor</w:t>
      </w: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.</w:t>
      </w:r>
    </w:p>
    <w:p w:rsidR="005D2DEC" w:rsidRDefault="005D2DEC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Elaboración de reportes financieros tanto como la administración del costo.</w:t>
      </w:r>
    </w:p>
    <w:p w:rsidR="005D2DEC" w:rsidRDefault="005D2DEC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Manejo e implementación de la NOM-</w:t>
      </w:r>
      <w:r w:rsidR="00941B9D"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251.</w:t>
      </w:r>
    </w:p>
    <w:p w:rsidR="00941B9D" w:rsidRDefault="00941B9D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Negociación y trato con proveedores.</w:t>
      </w:r>
    </w:p>
    <w:p w:rsidR="00941B9D" w:rsidRDefault="00941B9D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 xml:space="preserve">Manejo de </w:t>
      </w:r>
      <w:proofErr w:type="gramStart"/>
      <w:r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  <w:t>valores .</w:t>
      </w:r>
      <w:proofErr w:type="gramEnd"/>
    </w:p>
    <w:p w:rsidR="00941B9D" w:rsidRPr="005D2DEC" w:rsidRDefault="00941B9D" w:rsidP="006369F6">
      <w:pPr>
        <w:pStyle w:val="Sinespaciado"/>
        <w:rPr>
          <w:rStyle w:val="eop"/>
          <w:rFonts w:ascii="Bodoni MT" w:hAnsi="Bodoni MT"/>
          <w:color w:val="auto"/>
          <w:sz w:val="28"/>
          <w:szCs w:val="28"/>
          <w:shd w:val="clear" w:color="auto" w:fill="FFFFFF"/>
        </w:rPr>
      </w:pPr>
    </w:p>
    <w:p w:rsidR="002E4C08" w:rsidRPr="002E4C08" w:rsidRDefault="002E4C08" w:rsidP="002E4C08">
      <w:pPr>
        <w:pStyle w:val="Subseccin"/>
        <w:rPr>
          <w:rFonts w:ascii="Bodoni MT" w:hAnsi="Bodoni MT"/>
          <w:color w:val="000000" w:themeColor="text1"/>
          <w:sz w:val="36"/>
          <w:szCs w:val="28"/>
        </w:rPr>
      </w:pPr>
    </w:p>
    <w:p w:rsidR="00E56DE9" w:rsidRPr="002E4C08" w:rsidRDefault="002D0E7F" w:rsidP="00F7501D">
      <w:pPr>
        <w:pStyle w:val="Subseccin"/>
        <w:rPr>
          <w:rFonts w:ascii="Bodoni MT" w:hAnsi="Bodoni MT"/>
          <w:sz w:val="28"/>
          <w:szCs w:val="28"/>
        </w:rPr>
      </w:pPr>
      <w:r w:rsidRPr="002E4C08">
        <w:rPr>
          <w:rFonts w:ascii="Bodoni MT" w:hAnsi="Bodoni MT"/>
          <w:sz w:val="28"/>
          <w:szCs w:val="28"/>
        </w:rPr>
        <w:t>Cualificaciones</w:t>
      </w:r>
    </w:p>
    <w:p w:rsidR="00326631" w:rsidRPr="002E4C08" w:rsidRDefault="00326631" w:rsidP="00326631">
      <w:pPr>
        <w:pStyle w:val="Listaconvietas"/>
        <w:numPr>
          <w:ilvl w:val="0"/>
          <w:numId w:val="0"/>
        </w:numPr>
        <w:ind w:left="360" w:hanging="360"/>
        <w:jc w:val="both"/>
        <w:rPr>
          <w:rFonts w:ascii="Bodoni MT" w:hAnsi="Bodoni MT"/>
          <w:sz w:val="28"/>
          <w:szCs w:val="28"/>
        </w:rPr>
      </w:pPr>
    </w:p>
    <w:p w:rsidR="001F0139" w:rsidRPr="00326631" w:rsidRDefault="00326631" w:rsidP="00326631">
      <w:pPr>
        <w:pStyle w:val="Listaconvietas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Proactiva</w:t>
      </w:r>
    </w:p>
    <w:p w:rsidR="001F0139" w:rsidRPr="002E4C08" w:rsidRDefault="001F0139" w:rsidP="00E56DE9">
      <w:pPr>
        <w:pStyle w:val="Listaconvietas"/>
        <w:jc w:val="both"/>
        <w:rPr>
          <w:rFonts w:ascii="Bodoni MT" w:hAnsi="Bodoni MT"/>
          <w:sz w:val="28"/>
          <w:szCs w:val="28"/>
        </w:rPr>
      </w:pPr>
      <w:r w:rsidRPr="002E4C08">
        <w:rPr>
          <w:rFonts w:ascii="Bodoni MT" w:hAnsi="Bodoni MT"/>
          <w:sz w:val="28"/>
          <w:szCs w:val="28"/>
        </w:rPr>
        <w:t>Trabajar bajo Presión</w:t>
      </w:r>
    </w:p>
    <w:p w:rsidR="00E56DE9" w:rsidRPr="002E4C08" w:rsidRDefault="00E56DE9" w:rsidP="00E56DE9">
      <w:pPr>
        <w:pStyle w:val="Listaconvietas"/>
        <w:jc w:val="both"/>
        <w:rPr>
          <w:rFonts w:ascii="Bodoni MT" w:hAnsi="Bodoni MT"/>
          <w:sz w:val="28"/>
          <w:szCs w:val="28"/>
        </w:rPr>
      </w:pPr>
      <w:r w:rsidRPr="002E4C08">
        <w:rPr>
          <w:rFonts w:ascii="Bodoni MT" w:hAnsi="Bodoni MT"/>
          <w:sz w:val="28"/>
          <w:szCs w:val="28"/>
        </w:rPr>
        <w:t>Alto grado de Responsabilidad</w:t>
      </w:r>
    </w:p>
    <w:p w:rsidR="005A7A47" w:rsidRPr="002E4C08" w:rsidRDefault="005A7A47" w:rsidP="00E56DE9">
      <w:pPr>
        <w:pStyle w:val="Listaconvietas"/>
        <w:jc w:val="both"/>
        <w:rPr>
          <w:rFonts w:ascii="Bodoni MT" w:hAnsi="Bodoni MT"/>
          <w:sz w:val="28"/>
          <w:szCs w:val="28"/>
        </w:rPr>
      </w:pPr>
      <w:r w:rsidRPr="002E4C08">
        <w:rPr>
          <w:rFonts w:ascii="Bodoni MT" w:hAnsi="Bodoni MT"/>
          <w:sz w:val="28"/>
          <w:szCs w:val="28"/>
        </w:rPr>
        <w:t xml:space="preserve">Facilidad de palabra </w:t>
      </w:r>
    </w:p>
    <w:p w:rsidR="00326631" w:rsidRDefault="00326631" w:rsidP="001F0139">
      <w:pPr>
        <w:pStyle w:val="Listaconvietas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Atención al cliente</w:t>
      </w:r>
    </w:p>
    <w:p w:rsidR="00326631" w:rsidRDefault="00326631" w:rsidP="001F0139">
      <w:pPr>
        <w:pStyle w:val="Listaconvietas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Flexibilidad</w:t>
      </w:r>
    </w:p>
    <w:p w:rsidR="00326631" w:rsidRDefault="00326631" w:rsidP="001F0139">
      <w:pPr>
        <w:pStyle w:val="Listaconvietas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Liderazgo</w:t>
      </w:r>
    </w:p>
    <w:p w:rsidR="00326631" w:rsidRDefault="00326631" w:rsidP="001F0139">
      <w:pPr>
        <w:pStyle w:val="Listaconvietas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Orientación a objetivos</w:t>
      </w:r>
    </w:p>
    <w:p w:rsidR="00326631" w:rsidRDefault="00326631" w:rsidP="001F0139">
      <w:pPr>
        <w:pStyle w:val="Listaconvietas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Resolución de problemas</w:t>
      </w:r>
    </w:p>
    <w:p w:rsidR="00326631" w:rsidRDefault="00326631" w:rsidP="00941B9D">
      <w:pPr>
        <w:pStyle w:val="Listaconvietas"/>
        <w:numPr>
          <w:ilvl w:val="0"/>
          <w:numId w:val="0"/>
        </w:numPr>
        <w:jc w:val="both"/>
        <w:rPr>
          <w:rFonts w:ascii="Bodoni MT" w:hAnsi="Bodoni MT"/>
          <w:sz w:val="28"/>
          <w:szCs w:val="28"/>
        </w:rPr>
      </w:pPr>
    </w:p>
    <w:p w:rsidR="00326631" w:rsidRDefault="00326631" w:rsidP="00326631">
      <w:pPr>
        <w:pStyle w:val="Listaconvietas"/>
        <w:numPr>
          <w:ilvl w:val="0"/>
          <w:numId w:val="0"/>
        </w:numPr>
        <w:ind w:left="360"/>
        <w:jc w:val="both"/>
        <w:rPr>
          <w:rFonts w:ascii="Bodoni MT" w:hAnsi="Bodoni MT"/>
          <w:sz w:val="28"/>
          <w:szCs w:val="28"/>
        </w:rPr>
      </w:pPr>
    </w:p>
    <w:p w:rsidR="00326631" w:rsidRDefault="00326631" w:rsidP="00326631">
      <w:pPr>
        <w:pStyle w:val="Listaconvietas"/>
        <w:numPr>
          <w:ilvl w:val="0"/>
          <w:numId w:val="0"/>
        </w:numPr>
        <w:ind w:left="360"/>
        <w:jc w:val="both"/>
        <w:rPr>
          <w:rFonts w:ascii="Bodoni MT" w:hAnsi="Bodoni MT"/>
          <w:sz w:val="28"/>
          <w:szCs w:val="28"/>
        </w:rPr>
      </w:pPr>
    </w:p>
    <w:p w:rsidR="00326631" w:rsidRPr="00326631" w:rsidRDefault="00326631" w:rsidP="00326631">
      <w:pPr>
        <w:pStyle w:val="Listaconvietas"/>
        <w:numPr>
          <w:ilvl w:val="0"/>
          <w:numId w:val="0"/>
        </w:numPr>
        <w:ind w:left="360"/>
        <w:jc w:val="both"/>
        <w:rPr>
          <w:rFonts w:ascii="Bodoni MT" w:hAnsi="Bodoni MT"/>
          <w:sz w:val="28"/>
          <w:szCs w:val="28"/>
        </w:rPr>
      </w:pPr>
    </w:p>
    <w:sectPr w:rsidR="00326631" w:rsidRPr="00326631">
      <w:headerReference w:type="first" r:id="rId11"/>
      <w:foot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708" w:rsidRDefault="00D24708">
      <w:pPr>
        <w:spacing w:after="0" w:line="240" w:lineRule="auto"/>
      </w:pPr>
      <w:r>
        <w:separator/>
      </w:r>
    </w:p>
  </w:endnote>
  <w:endnote w:type="continuationSeparator" w:id="0">
    <w:p w:rsidR="00D24708" w:rsidRDefault="00D2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7A" w:rsidRDefault="002D0E7F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59BC9A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6327A" w:rsidRDefault="0096327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96327A" w:rsidRDefault="0096327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708" w:rsidRDefault="00D24708">
      <w:pPr>
        <w:spacing w:after="0" w:line="240" w:lineRule="auto"/>
      </w:pPr>
      <w:r>
        <w:separator/>
      </w:r>
    </w:p>
  </w:footnote>
  <w:footnote w:type="continuationSeparator" w:id="0">
    <w:p w:rsidR="00D24708" w:rsidRDefault="00D2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7A" w:rsidRDefault="002D0E7F">
    <w:pPr>
      <w:pStyle w:val="Encabezado"/>
    </w:pPr>
    <w:r>
      <w:rPr>
        <w:noProof/>
        <w:szCs w:val="18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CB481E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0141B32"/>
    <w:multiLevelType w:val="multilevel"/>
    <w:tmpl w:val="E0B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77"/>
    <w:rsid w:val="00052E3B"/>
    <w:rsid w:val="00083019"/>
    <w:rsid w:val="001F0139"/>
    <w:rsid w:val="0022490F"/>
    <w:rsid w:val="0027465D"/>
    <w:rsid w:val="00276D54"/>
    <w:rsid w:val="00291385"/>
    <w:rsid w:val="002A2FC1"/>
    <w:rsid w:val="002D0E7F"/>
    <w:rsid w:val="002E4C08"/>
    <w:rsid w:val="002F0D75"/>
    <w:rsid w:val="00301477"/>
    <w:rsid w:val="00326631"/>
    <w:rsid w:val="003519F1"/>
    <w:rsid w:val="004806F2"/>
    <w:rsid w:val="004B1ECC"/>
    <w:rsid w:val="004E297C"/>
    <w:rsid w:val="00511122"/>
    <w:rsid w:val="005A24CC"/>
    <w:rsid w:val="005A7A47"/>
    <w:rsid w:val="005C505C"/>
    <w:rsid w:val="005D2DEC"/>
    <w:rsid w:val="005E0E77"/>
    <w:rsid w:val="006369F6"/>
    <w:rsid w:val="006C3506"/>
    <w:rsid w:val="00720558"/>
    <w:rsid w:val="008528F5"/>
    <w:rsid w:val="008619B2"/>
    <w:rsid w:val="00875DB8"/>
    <w:rsid w:val="00892571"/>
    <w:rsid w:val="008F3031"/>
    <w:rsid w:val="009166C3"/>
    <w:rsid w:val="00941B9D"/>
    <w:rsid w:val="0096327A"/>
    <w:rsid w:val="00BE558C"/>
    <w:rsid w:val="00C01B98"/>
    <w:rsid w:val="00C3564A"/>
    <w:rsid w:val="00C67C12"/>
    <w:rsid w:val="00D01BB3"/>
    <w:rsid w:val="00D24708"/>
    <w:rsid w:val="00D30729"/>
    <w:rsid w:val="00E001E3"/>
    <w:rsid w:val="00E56DE9"/>
    <w:rsid w:val="00EE0E0C"/>
    <w:rsid w:val="00F15C6F"/>
    <w:rsid w:val="00F225D2"/>
    <w:rsid w:val="00F4086A"/>
    <w:rsid w:val="00F7501D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963E"/>
  <w15:docId w15:val="{3E29E31B-2365-4B15-9EB8-013B0C15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character" w:customStyle="1" w:styleId="normaltextrun">
    <w:name w:val="normaltextrun"/>
    <w:basedOn w:val="Fuentedeprrafopredeter"/>
    <w:rsid w:val="00511122"/>
  </w:style>
  <w:style w:type="character" w:customStyle="1" w:styleId="eop">
    <w:name w:val="eop"/>
    <w:basedOn w:val="Fuentedeprrafopredeter"/>
    <w:rsid w:val="00511122"/>
  </w:style>
  <w:style w:type="character" w:customStyle="1" w:styleId="screen-reader-text">
    <w:name w:val="screen-reader-text"/>
    <w:basedOn w:val="Fuentedeprrafopredeter"/>
    <w:rsid w:val="005D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0790">
          <w:marLeft w:val="2023"/>
          <w:marRight w:val="20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chines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7C0D2840E44C78B6959F57B8DB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15135-F0A8-4AD6-AB9D-E77366879BD8}"/>
      </w:docPartPr>
      <w:docPartBody>
        <w:p w:rsidR="00E53129" w:rsidRDefault="00C43DF7">
          <w:pPr>
            <w:pStyle w:val="BD7C0D2840E44C78B6959F57B8DB6326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DB8F40E9E84466E80AF064F770F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398A5-457C-4F2D-8B6C-E81982B0C4CC}"/>
      </w:docPartPr>
      <w:docPartBody>
        <w:p w:rsidR="00CF5F14" w:rsidRDefault="004F07D7" w:rsidP="004F07D7">
          <w:pPr>
            <w:pStyle w:val="7DB8F40E9E84466E80AF064F770F603F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F7"/>
    <w:rsid w:val="00142299"/>
    <w:rsid w:val="0026380F"/>
    <w:rsid w:val="00285A0D"/>
    <w:rsid w:val="002A64EA"/>
    <w:rsid w:val="004113B5"/>
    <w:rsid w:val="00455B0B"/>
    <w:rsid w:val="004F07D7"/>
    <w:rsid w:val="005A5302"/>
    <w:rsid w:val="00746CBF"/>
    <w:rsid w:val="00844DE8"/>
    <w:rsid w:val="00C43DF7"/>
    <w:rsid w:val="00CF5F14"/>
    <w:rsid w:val="00E53129"/>
    <w:rsid w:val="00E82043"/>
    <w:rsid w:val="00E824F0"/>
    <w:rsid w:val="00EA12BC"/>
    <w:rsid w:val="00E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BD7C0D2840E44C78B6959F57B8DB6326">
    <w:name w:val="BD7C0D2840E44C78B6959F57B8DB6326"/>
  </w:style>
  <w:style w:type="paragraph" w:customStyle="1" w:styleId="9B3E202BF78747A59251FCBCA6CE2B18">
    <w:name w:val="9B3E202BF78747A59251FCBCA6CE2B18"/>
  </w:style>
  <w:style w:type="paragraph" w:customStyle="1" w:styleId="5F6AEFBFBA86460D8394F302036DD336">
    <w:name w:val="5F6AEFBFBA86460D8394F302036DD336"/>
  </w:style>
  <w:style w:type="paragraph" w:customStyle="1" w:styleId="F3367234223F4EE2847EA32E4D24DAE9">
    <w:name w:val="F3367234223F4EE2847EA32E4D24DAE9"/>
  </w:style>
  <w:style w:type="paragraph" w:customStyle="1" w:styleId="85AE17C6B23E4E69BC1634ACC724DB39">
    <w:name w:val="85AE17C6B23E4E69BC1634ACC724DB39"/>
  </w:style>
  <w:style w:type="paragraph" w:customStyle="1" w:styleId="1363933802FD42C09ECC2F5E1E2514EE">
    <w:name w:val="1363933802FD42C09ECC2F5E1E2514EE"/>
  </w:style>
  <w:style w:type="paragraph" w:customStyle="1" w:styleId="88863E6AF5694BE7BB9C1C12DCF861E1">
    <w:name w:val="88863E6AF5694BE7BB9C1C12DCF861E1"/>
  </w:style>
  <w:style w:type="paragraph" w:customStyle="1" w:styleId="E8D2E56114A540F297067BAEF8940E86">
    <w:name w:val="E8D2E56114A540F297067BAEF8940E86"/>
  </w:style>
  <w:style w:type="paragraph" w:customStyle="1" w:styleId="68B3730E88CA439CA995EC2474593AC0">
    <w:name w:val="68B3730E88CA439CA995EC2474593AC0"/>
  </w:style>
  <w:style w:type="paragraph" w:customStyle="1" w:styleId="A9E1A83F6830441883545F0565D1AF4D">
    <w:name w:val="A9E1A83F6830441883545F0565D1AF4D"/>
  </w:style>
  <w:style w:type="paragraph" w:customStyle="1" w:styleId="43B747A20DD5466CA7040ACDDFDCE8C1">
    <w:name w:val="43B747A20DD5466CA7040ACDDFDCE8C1"/>
  </w:style>
  <w:style w:type="paragraph" w:customStyle="1" w:styleId="2551790930494A9B927E0F8C4FD2FDC0">
    <w:name w:val="2551790930494A9B927E0F8C4FD2FDC0"/>
  </w:style>
  <w:style w:type="paragraph" w:customStyle="1" w:styleId="333A2F271B574BA69A4B502BC8B4B020">
    <w:name w:val="333A2F271B574BA69A4B502BC8B4B020"/>
  </w:style>
  <w:style w:type="paragraph" w:customStyle="1" w:styleId="A7D4CB5F172F4AF88D37D1473E7F554A">
    <w:name w:val="A7D4CB5F172F4AF88D37D1473E7F554A"/>
  </w:style>
  <w:style w:type="paragraph" w:customStyle="1" w:styleId="6B3F9125278A46B1A73DA9805B2B2660">
    <w:name w:val="6B3F9125278A46B1A73DA9805B2B2660"/>
  </w:style>
  <w:style w:type="paragraph" w:customStyle="1" w:styleId="4C645040040E424A90D26DD4EA924C11">
    <w:name w:val="4C645040040E424A90D26DD4EA924C11"/>
  </w:style>
  <w:style w:type="paragraph" w:customStyle="1" w:styleId="8CA30F9794E1461DA5AEEC51BB067F79">
    <w:name w:val="8CA30F9794E1461DA5AEEC51BB067F79"/>
  </w:style>
  <w:style w:type="paragraph" w:customStyle="1" w:styleId="9B413B0F29B0417D8441040AA71FE9B8">
    <w:name w:val="9B413B0F29B0417D8441040AA71FE9B8"/>
    <w:rsid w:val="004F07D7"/>
  </w:style>
  <w:style w:type="paragraph" w:customStyle="1" w:styleId="7DB8F40E9E84466E80AF064F770F603F">
    <w:name w:val="7DB8F40E9E84466E80AF064F770F603F"/>
    <w:rsid w:val="004F0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113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 Ruby Silverio Coazozòn</dc:creator>
  <cp:lastModifiedBy>528672824229</cp:lastModifiedBy>
  <cp:revision>20</cp:revision>
  <dcterms:created xsi:type="dcterms:W3CDTF">2019-04-26T23:22:00Z</dcterms:created>
  <dcterms:modified xsi:type="dcterms:W3CDTF">2022-08-23T03:08:00Z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